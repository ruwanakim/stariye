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5" w:type="dxa"/>
        <w:tblLayout w:type="fixed"/>
        <w:tblLook w:val="04A0" w:firstRow="1" w:lastRow="0" w:firstColumn="1" w:lastColumn="0" w:noHBand="0" w:noVBand="1"/>
      </w:tblPr>
      <w:tblGrid>
        <w:gridCol w:w="2235"/>
        <w:gridCol w:w="416"/>
        <w:gridCol w:w="284"/>
        <w:gridCol w:w="2892"/>
        <w:gridCol w:w="2580"/>
        <w:gridCol w:w="206"/>
        <w:gridCol w:w="1862"/>
      </w:tblGrid>
      <w:tr w:rsidR="00690716" w:rsidRPr="00FD1062" w:rsidTr="00C071E3">
        <w:tc>
          <w:tcPr>
            <w:tcW w:w="10475" w:type="dxa"/>
            <w:gridSpan w:val="7"/>
          </w:tcPr>
          <w:p w:rsidR="00690716" w:rsidRPr="00FD1062" w:rsidRDefault="004E3CA2" w:rsidP="00A43E69">
            <w:pPr>
              <w:spacing w:after="160"/>
              <w:ind w:firstLine="192"/>
              <w:jc w:val="center"/>
              <w:rPr>
                <w:rFonts w:ascii="Times New Roman" w:hAnsi="Times New Roman"/>
                <w:b/>
                <w:lang w:val="uz-Cyrl-UZ"/>
              </w:rPr>
            </w:pPr>
            <w:r>
              <w:rPr>
                <w:rFonts w:ascii="Times New Roman" w:hAnsi="Times New Roman"/>
                <w:b/>
              </w:rPr>
              <w:t>MA’LUMOTNOMA</w:t>
            </w:r>
          </w:p>
        </w:tc>
      </w:tr>
      <w:tr w:rsidR="00690716" w:rsidRPr="00FD1062" w:rsidTr="00C071E3">
        <w:tc>
          <w:tcPr>
            <w:tcW w:w="10475" w:type="dxa"/>
            <w:gridSpan w:val="7"/>
          </w:tcPr>
          <w:p w:rsidR="00690716" w:rsidRPr="003D374A" w:rsidRDefault="00F70692" w:rsidP="006B156E">
            <w:pPr>
              <w:tabs>
                <w:tab w:val="center" w:pos="5261"/>
                <w:tab w:val="left" w:pos="8670"/>
              </w:tabs>
              <w:spacing w:after="160"/>
              <w:ind w:left="-175" w:right="-165"/>
              <w:rPr>
                <w:rFonts w:ascii="Times New Roman" w:hAnsi="Times New Roman"/>
                <w:lang w:val="uz-Latn-UZ"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                         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Muhammadjonova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Ruhshona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Sherzod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qizi</w:t>
            </w:r>
            <w:proofErr w:type="spellEnd"/>
            <w:r w:rsidR="006B156E">
              <w:rPr>
                <w:rFonts w:ascii="Times New Roman" w:hAnsi="Times New Roman"/>
                <w:bCs/>
                <w:lang w:val="uz-Latn-UZ"/>
              </w:rPr>
              <w:tab/>
            </w:r>
          </w:p>
        </w:tc>
      </w:tr>
      <w:tr w:rsidR="00D32A1C" w:rsidRPr="00FD1062" w:rsidTr="00C071E3">
        <w:tc>
          <w:tcPr>
            <w:tcW w:w="8613" w:type="dxa"/>
            <w:gridSpan w:val="6"/>
          </w:tcPr>
          <w:p w:rsidR="00D32A1C" w:rsidRPr="00132754" w:rsidRDefault="00D32A1C" w:rsidP="002B1702">
            <w:pPr>
              <w:pStyle w:val="6"/>
              <w:tabs>
                <w:tab w:val="clear" w:pos="3960"/>
              </w:tabs>
              <w:spacing w:after="160" w:line="240" w:lineRule="auto"/>
              <w:jc w:val="left"/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</w:pPr>
          </w:p>
        </w:tc>
        <w:tc>
          <w:tcPr>
            <w:tcW w:w="1860" w:type="dxa"/>
            <w:vMerge w:val="restart"/>
          </w:tcPr>
          <w:p w:rsidR="00D32A1C" w:rsidRPr="00FD1062" w:rsidRDefault="00DA507B" w:rsidP="00C071E3">
            <w:pPr>
              <w:pStyle w:val="6"/>
              <w:tabs>
                <w:tab w:val="clear" w:pos="3960"/>
                <w:tab w:val="left" w:pos="0"/>
              </w:tabs>
              <w:spacing w:line="240" w:lineRule="auto"/>
              <w:ind w:left="-236" w:firstLine="236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045210" cy="139382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unir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A1C" w:rsidRPr="00FD1062" w:rsidTr="00C071E3">
        <w:trPr>
          <w:trHeight w:val="1004"/>
        </w:trPr>
        <w:tc>
          <w:tcPr>
            <w:tcW w:w="2935" w:type="dxa"/>
            <w:gridSpan w:val="3"/>
          </w:tcPr>
          <w:p w:rsidR="00D32A1C" w:rsidRPr="00FD1062" w:rsidRDefault="004E3CA2" w:rsidP="004E3CA2">
            <w:pPr>
              <w:pStyle w:val="6"/>
              <w:tabs>
                <w:tab w:val="clear" w:pos="3960"/>
              </w:tabs>
              <w:spacing w:after="160" w:line="240" w:lineRule="auto"/>
              <w:jc w:val="left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Tug‘ilgan</w:t>
            </w:r>
            <w:r w:rsidR="00D32A1C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yili</w:t>
            </w:r>
            <w:r w:rsidR="00D32A1C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:</w:t>
            </w:r>
            <w:r w:rsidR="00136083" w:rsidRPr="00FD1062">
              <w:rPr>
                <w:rFonts w:ascii="Times New Roman" w:hAnsi="Times New Roman"/>
                <w:sz w:val="24"/>
                <w:szCs w:val="24"/>
                <w:lang w:val="uz-Cyrl-UZ" w:eastAsia="ru-RU"/>
              </w:rPr>
              <w:br/>
            </w:r>
            <w:r w:rsid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>01.09</w:t>
            </w:r>
            <w:r w:rsidR="00F70692"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>.2006</w:t>
            </w:r>
          </w:p>
        </w:tc>
        <w:tc>
          <w:tcPr>
            <w:tcW w:w="2892" w:type="dxa"/>
          </w:tcPr>
          <w:p w:rsidR="00D32A1C" w:rsidRPr="00FD1062" w:rsidRDefault="00D32A1C" w:rsidP="002A59F0">
            <w:pPr>
              <w:pStyle w:val="6"/>
              <w:tabs>
                <w:tab w:val="clear" w:pos="3960"/>
                <w:tab w:val="left" w:pos="-10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  <w:tc>
          <w:tcPr>
            <w:tcW w:w="2786" w:type="dxa"/>
            <w:gridSpan w:val="2"/>
          </w:tcPr>
          <w:p w:rsidR="00933171" w:rsidRPr="00F70692" w:rsidRDefault="004E3CA2" w:rsidP="004F01B6">
            <w:pPr>
              <w:widowControl w:val="0"/>
              <w:tabs>
                <w:tab w:val="left" w:pos="-108"/>
                <w:tab w:val="left" w:pos="4320"/>
              </w:tabs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Tug‘ilgan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joyi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: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Namangan</w:t>
            </w:r>
            <w:r w:rsidR="00A102B9" w:rsidRPr="00FD1062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viloyati</w:t>
            </w:r>
            <w:r w:rsidR="0048059D" w:rsidRPr="00FD1062">
              <w:rPr>
                <w:rFonts w:ascii="Times New Roman" w:hAnsi="Times New Roman"/>
                <w:sz w:val="24"/>
                <w:szCs w:val="24"/>
                <w:lang w:val="uz-Cyrl-UZ"/>
              </w:rPr>
              <w:t>,</w:t>
            </w:r>
            <w:r w:rsidR="0048059D" w:rsidRPr="00FD1062">
              <w:rPr>
                <w:rFonts w:ascii="Times New Roman" w:hAnsi="Times New Roman"/>
                <w:sz w:val="24"/>
                <w:szCs w:val="24"/>
                <w:lang w:val="uz-Cyrl-UZ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Yangiqo‘rg‘on</w:t>
            </w:r>
            <w:r w:rsidR="0093317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tu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ani</w:t>
            </w:r>
          </w:p>
          <w:p w:rsidR="003D374A" w:rsidRPr="00361974" w:rsidRDefault="00F70692" w:rsidP="004E3CA2">
            <w:pPr>
              <w:widowControl w:val="0"/>
              <w:tabs>
                <w:tab w:val="left" w:pos="-108"/>
                <w:tab w:val="left" w:pos="4320"/>
              </w:tabs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Vodiy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MFY 13-uy</w:t>
            </w:r>
          </w:p>
        </w:tc>
        <w:tc>
          <w:tcPr>
            <w:tcW w:w="1860" w:type="dxa"/>
            <w:vMerge/>
          </w:tcPr>
          <w:p w:rsidR="00D32A1C" w:rsidRPr="00FD1062" w:rsidRDefault="00D32A1C" w:rsidP="002A59F0">
            <w:pPr>
              <w:pStyle w:val="6"/>
              <w:tabs>
                <w:tab w:val="clear" w:pos="3960"/>
                <w:tab w:val="left" w:pos="0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D32A1C" w:rsidRPr="00FD1062" w:rsidTr="00C071E3">
        <w:tc>
          <w:tcPr>
            <w:tcW w:w="2935" w:type="dxa"/>
            <w:gridSpan w:val="3"/>
          </w:tcPr>
          <w:p w:rsidR="00D32A1C" w:rsidRPr="00FD1062" w:rsidRDefault="004E3CA2" w:rsidP="0048059D">
            <w:pPr>
              <w:pStyle w:val="6"/>
              <w:tabs>
                <w:tab w:val="clear" w:pos="3960"/>
              </w:tabs>
              <w:spacing w:after="160" w:line="240" w:lineRule="auto"/>
              <w:jc w:val="left"/>
              <w:rPr>
                <w:rFonts w:ascii="Times New Roman" w:hAnsi="Times New Roman"/>
                <w:b w:val="0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Millati</w:t>
            </w:r>
            <w:r w:rsidR="00D32A1C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: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br/>
            </w:r>
            <w:r>
              <w:rPr>
                <w:rFonts w:ascii="Times New Roman" w:hAnsi="Times New Roman"/>
                <w:b w:val="0"/>
                <w:sz w:val="24"/>
                <w:szCs w:val="24"/>
                <w:lang w:val="uz-Cyrl-UZ" w:eastAsia="ru-RU"/>
              </w:rPr>
              <w:t>o‘zbek</w:t>
            </w:r>
            <w:r w:rsidR="00CF57AC" w:rsidRPr="00FD1062">
              <w:rPr>
                <w:rFonts w:ascii="Times New Roman" w:hAnsi="Times New Roman"/>
                <w:b w:val="0"/>
                <w:sz w:val="24"/>
                <w:szCs w:val="24"/>
                <w:lang w:val="uz-Cyrl-UZ" w:eastAsia="ru-RU"/>
              </w:rPr>
              <w:t xml:space="preserve"> </w:t>
            </w:r>
          </w:p>
        </w:tc>
        <w:tc>
          <w:tcPr>
            <w:tcW w:w="2892" w:type="dxa"/>
          </w:tcPr>
          <w:p w:rsidR="00D32A1C" w:rsidRPr="00FD1062" w:rsidRDefault="00D32A1C" w:rsidP="002A59F0">
            <w:pPr>
              <w:pStyle w:val="6"/>
              <w:tabs>
                <w:tab w:val="clear" w:pos="3960"/>
                <w:tab w:val="left" w:pos="-10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  <w:tc>
          <w:tcPr>
            <w:tcW w:w="2786" w:type="dxa"/>
            <w:gridSpan w:val="2"/>
          </w:tcPr>
          <w:p w:rsidR="00D32A1C" w:rsidRPr="00FD1062" w:rsidRDefault="004E3CA2" w:rsidP="00A43E69">
            <w:pPr>
              <w:widowControl w:val="0"/>
              <w:tabs>
                <w:tab w:val="left" w:pos="-108"/>
                <w:tab w:val="left" w:pos="4320"/>
              </w:tabs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Partiyaviyligi</w:t>
            </w:r>
            <w:r w:rsidR="00D32A1C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: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yo‘q</w:t>
            </w:r>
          </w:p>
        </w:tc>
        <w:tc>
          <w:tcPr>
            <w:tcW w:w="1860" w:type="dxa"/>
            <w:vMerge/>
          </w:tcPr>
          <w:p w:rsidR="00D32A1C" w:rsidRPr="00FD1062" w:rsidRDefault="00D32A1C" w:rsidP="002A59F0">
            <w:pPr>
              <w:pStyle w:val="6"/>
              <w:tabs>
                <w:tab w:val="clear" w:pos="3960"/>
                <w:tab w:val="left" w:pos="0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9B5DC5" w:rsidRPr="00FD1062" w:rsidTr="00C071E3">
        <w:tc>
          <w:tcPr>
            <w:tcW w:w="2935" w:type="dxa"/>
            <w:gridSpan w:val="3"/>
          </w:tcPr>
          <w:p w:rsidR="009B5DC5" w:rsidRPr="00933171" w:rsidRDefault="004E3CA2" w:rsidP="004E3CA2">
            <w:pPr>
              <w:pStyle w:val="6"/>
              <w:tabs>
                <w:tab w:val="clear" w:pos="3960"/>
              </w:tabs>
              <w:spacing w:after="160" w:line="240" w:lineRule="auto"/>
              <w:jc w:val="left"/>
              <w:rPr>
                <w:rFonts w:ascii="Times New Roman" w:hAnsi="Times New Roman"/>
                <w:sz w:val="24"/>
                <w:szCs w:val="24"/>
                <w:lang w:val="uz-Latn-UZ" w:eastAsia="ru-RU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Ma’lumoti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: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br/>
            </w:r>
            <w:r>
              <w:rPr>
                <w:rFonts w:ascii="Times New Roman" w:hAnsi="Times New Roman"/>
                <w:b w:val="0"/>
                <w:sz w:val="24"/>
                <w:szCs w:val="24"/>
                <w:lang w:val="uz-Latn-UZ" w:eastAsia="ru-RU"/>
              </w:rPr>
              <w:t>tayanch o`rta-maxsus</w:t>
            </w:r>
          </w:p>
        </w:tc>
        <w:tc>
          <w:tcPr>
            <w:tcW w:w="2892" w:type="dxa"/>
          </w:tcPr>
          <w:p w:rsidR="009B5DC5" w:rsidRPr="00FD1062" w:rsidRDefault="009B5DC5" w:rsidP="002A59F0">
            <w:pPr>
              <w:pStyle w:val="6"/>
              <w:tabs>
                <w:tab w:val="clear" w:pos="3960"/>
                <w:tab w:val="left" w:pos="-10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  <w:tc>
          <w:tcPr>
            <w:tcW w:w="4648" w:type="dxa"/>
            <w:gridSpan w:val="3"/>
          </w:tcPr>
          <w:p w:rsidR="00CF57AC" w:rsidRPr="00933171" w:rsidRDefault="004E3CA2" w:rsidP="004E3CA2">
            <w:pPr>
              <w:widowControl w:val="0"/>
              <w:tabs>
                <w:tab w:val="left" w:pos="-108"/>
                <w:tab w:val="left" w:pos="4320"/>
              </w:tabs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Tamomlagan</w:t>
            </w:r>
            <w:r w:rsidR="009B5DC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: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br/>
            </w:r>
          </w:p>
        </w:tc>
      </w:tr>
      <w:tr w:rsidR="003A5677" w:rsidRPr="00FD1062" w:rsidTr="00C071E3">
        <w:tc>
          <w:tcPr>
            <w:tcW w:w="5827" w:type="dxa"/>
            <w:gridSpan w:val="4"/>
          </w:tcPr>
          <w:p w:rsidR="003A5677" w:rsidRPr="00FD1062" w:rsidRDefault="004E3CA2" w:rsidP="00A43E69">
            <w:pPr>
              <w:pStyle w:val="6"/>
              <w:tabs>
                <w:tab w:val="clear" w:pos="3960"/>
              </w:tabs>
              <w:spacing w:after="160" w:line="240" w:lineRule="auto"/>
              <w:jc w:val="both"/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Ma’lumoti</w:t>
            </w:r>
            <w:r w:rsidR="003A5677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bo‘yicha</w:t>
            </w:r>
            <w:r w:rsidR="003A5677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mutaxassisligi</w:t>
            </w:r>
            <w:r w:rsidR="003A5677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:</w:t>
            </w:r>
          </w:p>
          <w:p w:rsidR="004227B3" w:rsidRPr="00FD1062" w:rsidRDefault="004227B3" w:rsidP="00D414D1">
            <w:pPr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4648" w:type="dxa"/>
            <w:gridSpan w:val="3"/>
          </w:tcPr>
          <w:p w:rsidR="00B361EF" w:rsidRPr="00186DA9" w:rsidRDefault="004E3CA2" w:rsidP="004227B3">
            <w:pPr>
              <w:pStyle w:val="6"/>
              <w:tabs>
                <w:tab w:val="clear" w:pos="3960"/>
                <w:tab w:val="left" w:pos="-108"/>
              </w:tabs>
              <w:spacing w:after="160" w:line="240" w:lineRule="auto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Latn-UZ" w:eastAsia="ru-RU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uz-Latn-UZ" w:eastAsia="ru-RU"/>
              </w:rPr>
              <w:t>Yo`q</w:t>
            </w:r>
          </w:p>
        </w:tc>
      </w:tr>
      <w:tr w:rsidR="00877E1D" w:rsidRPr="00FD1062" w:rsidTr="00C071E3">
        <w:tc>
          <w:tcPr>
            <w:tcW w:w="2935" w:type="dxa"/>
            <w:gridSpan w:val="3"/>
          </w:tcPr>
          <w:p w:rsidR="009B5DC5" w:rsidRPr="00FD1062" w:rsidRDefault="004E3CA2" w:rsidP="00A43E69">
            <w:pPr>
              <w:pStyle w:val="6"/>
              <w:tabs>
                <w:tab w:val="clear" w:pos="3960"/>
              </w:tabs>
              <w:spacing w:after="160" w:line="240" w:lineRule="auto"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Ilmiy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darajasi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: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br/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uz-Cyrl-UZ" w:eastAsia="ru-RU"/>
              </w:rPr>
              <w:t>yo‘q</w:t>
            </w:r>
          </w:p>
        </w:tc>
        <w:tc>
          <w:tcPr>
            <w:tcW w:w="2892" w:type="dxa"/>
          </w:tcPr>
          <w:p w:rsidR="00877E1D" w:rsidRPr="00FD1062" w:rsidRDefault="00877E1D" w:rsidP="002A59F0">
            <w:pPr>
              <w:pStyle w:val="6"/>
              <w:tabs>
                <w:tab w:val="clear" w:pos="3960"/>
                <w:tab w:val="left" w:pos="-10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  <w:tc>
          <w:tcPr>
            <w:tcW w:w="2580" w:type="dxa"/>
          </w:tcPr>
          <w:p w:rsidR="00877E1D" w:rsidRPr="00FD1062" w:rsidRDefault="004E3CA2" w:rsidP="005C60EF">
            <w:pPr>
              <w:pStyle w:val="6"/>
              <w:tabs>
                <w:tab w:val="left" w:pos="-108"/>
              </w:tabs>
              <w:spacing w:after="80" w:line="240" w:lineRule="auto"/>
              <w:jc w:val="left"/>
              <w:rPr>
                <w:rFonts w:ascii="Times New Roman" w:hAnsi="Times New Roman"/>
                <w:b w:val="0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Ilmiy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unvoni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: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br/>
            </w:r>
            <w:r>
              <w:rPr>
                <w:rFonts w:ascii="Times New Roman" w:hAnsi="Times New Roman"/>
                <w:b w:val="0"/>
                <w:sz w:val="24"/>
                <w:szCs w:val="24"/>
                <w:lang w:val="uz-Latn-UZ"/>
              </w:rPr>
              <w:t>o‘quvchi</w:t>
            </w:r>
          </w:p>
        </w:tc>
        <w:tc>
          <w:tcPr>
            <w:tcW w:w="2068" w:type="dxa"/>
            <w:gridSpan w:val="2"/>
          </w:tcPr>
          <w:p w:rsidR="00877E1D" w:rsidRPr="00FD1062" w:rsidRDefault="00877E1D" w:rsidP="002A59F0">
            <w:pPr>
              <w:pStyle w:val="6"/>
              <w:tabs>
                <w:tab w:val="clear" w:pos="3960"/>
                <w:tab w:val="left" w:pos="-10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uz-Cyrl-UZ" w:eastAsia="ru-RU"/>
              </w:rPr>
            </w:pPr>
          </w:p>
        </w:tc>
      </w:tr>
      <w:tr w:rsidR="00454515" w:rsidRPr="00F70692" w:rsidTr="00C071E3">
        <w:tc>
          <w:tcPr>
            <w:tcW w:w="5827" w:type="dxa"/>
            <w:gridSpan w:val="4"/>
          </w:tcPr>
          <w:p w:rsidR="00454515" w:rsidRPr="004E3CA2" w:rsidRDefault="004E3CA2" w:rsidP="004E3CA2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Qaysi</w:t>
            </w:r>
            <w:r w:rsidR="0045451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chet</w:t>
            </w:r>
            <w:r w:rsidR="0045451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tillarini</w:t>
            </w:r>
            <w:r w:rsidR="0045451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biladi</w:t>
            </w:r>
            <w:r w:rsidR="0045451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: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br/>
            </w:r>
            <w:proofErr w:type="spellStart"/>
            <w:r w:rsidR="00F7069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Rus</w:t>
            </w:r>
            <w:proofErr w:type="spellEnd"/>
            <w:r w:rsidR="00F7069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069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tili</w:t>
            </w:r>
            <w:proofErr w:type="spellEnd"/>
          </w:p>
        </w:tc>
        <w:tc>
          <w:tcPr>
            <w:tcW w:w="4648" w:type="dxa"/>
            <w:gridSpan w:val="3"/>
          </w:tcPr>
          <w:p w:rsidR="00454515" w:rsidRPr="007815F9" w:rsidRDefault="004E3CA2" w:rsidP="004E3CA2">
            <w:pPr>
              <w:tabs>
                <w:tab w:val="left" w:pos="-108"/>
              </w:tabs>
              <w:spacing w:after="16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Harbiy</w:t>
            </w:r>
            <w:r w:rsidR="00454515" w:rsidRPr="00FD106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maxsus</w:t>
            </w:r>
            <w:r w:rsidR="00454515" w:rsidRPr="00FD106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)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unvoni</w:t>
            </w:r>
            <w:r w:rsidR="00454515" w:rsidRPr="00FD106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:</w:t>
            </w:r>
            <w:r w:rsidR="00136083" w:rsidRPr="00FD106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yo`q</w:t>
            </w:r>
          </w:p>
        </w:tc>
      </w:tr>
      <w:tr w:rsidR="009B5DC5" w:rsidRPr="00F70692" w:rsidTr="00C071E3">
        <w:tc>
          <w:tcPr>
            <w:tcW w:w="10475" w:type="dxa"/>
            <w:gridSpan w:val="7"/>
          </w:tcPr>
          <w:p w:rsidR="009B5DC5" w:rsidRPr="00FD1062" w:rsidRDefault="004E3CA2" w:rsidP="00A43E69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Davlat</w:t>
            </w:r>
            <w:r w:rsidR="009B5DC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mukofotlari</w:t>
            </w:r>
            <w:r w:rsidR="00E11FDC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bilan</w:t>
            </w:r>
            <w:r w:rsidR="00E11FDC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taqdirlanganmi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qanaqa</w:t>
            </w:r>
            <w:r w:rsidR="00136083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)</w:t>
            </w:r>
            <w:r w:rsidR="009B5DC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:</w:t>
            </w:r>
            <w:r w:rsidR="00F74D36" w:rsidRPr="00FD1062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br/>
            </w:r>
            <w:r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yo‘q</w:t>
            </w:r>
          </w:p>
        </w:tc>
      </w:tr>
      <w:tr w:rsidR="009B5DC5" w:rsidRPr="00F70692" w:rsidTr="00C071E3">
        <w:tc>
          <w:tcPr>
            <w:tcW w:w="10475" w:type="dxa"/>
            <w:gridSpan w:val="7"/>
          </w:tcPr>
          <w:p w:rsidR="00DA7E73" w:rsidRPr="00FD1062" w:rsidRDefault="004E3CA2" w:rsidP="00A43E69">
            <w:pPr>
              <w:pStyle w:val="6"/>
              <w:tabs>
                <w:tab w:val="clear" w:pos="3960"/>
              </w:tabs>
              <w:spacing w:after="160" w:line="240" w:lineRule="auto"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lang w:val="uz-Cyrl-UZ" w:eastAsia="ru-RU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Xalq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deputatlari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,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respublika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,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viloyat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,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shahar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va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tuman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Kengashi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deputatimi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yoki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boshqa</w:t>
            </w:r>
            <w:r w:rsidR="009B5DC5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saylanadigan</w:t>
            </w:r>
            <w:r w:rsidR="00E11FDC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organlarning</w:t>
            </w:r>
            <w:r w:rsidR="00E11FDC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a’zosimi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(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to‘liq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ko‘rsatilishi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lozim</w:t>
            </w:r>
            <w:r w:rsidR="00136083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)</w:t>
            </w:r>
            <w:r w:rsidR="00E11FDC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t>:</w:t>
            </w:r>
            <w:r w:rsidR="00F74D36" w:rsidRPr="00FD1062">
              <w:rPr>
                <w:rFonts w:ascii="Times New Roman" w:hAnsi="Times New Roman"/>
                <w:bCs w:val="0"/>
                <w:sz w:val="24"/>
                <w:szCs w:val="24"/>
                <w:lang w:val="uz-Cyrl-UZ" w:eastAsia="ru-RU"/>
              </w:rPr>
              <w:br/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uz-Cyrl-UZ" w:eastAsia="ru-RU"/>
              </w:rPr>
              <w:t>yo‘q</w:t>
            </w:r>
          </w:p>
        </w:tc>
      </w:tr>
      <w:tr w:rsidR="009B5DC5" w:rsidRPr="00FD1062" w:rsidTr="00C071E3">
        <w:tc>
          <w:tcPr>
            <w:tcW w:w="10475" w:type="dxa"/>
            <w:gridSpan w:val="7"/>
          </w:tcPr>
          <w:p w:rsidR="00DA7E73" w:rsidRPr="00FD1062" w:rsidRDefault="004E3CA2" w:rsidP="006B156E">
            <w:pPr>
              <w:spacing w:after="16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MEHNAT</w:t>
            </w:r>
            <w:r w:rsidR="009B5DC5" w:rsidRPr="00FD1062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FAOLIY</w:t>
            </w:r>
            <w:r w:rsidR="006B156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TI</w:t>
            </w:r>
          </w:p>
        </w:tc>
      </w:tr>
      <w:tr w:rsidR="009B5DC5" w:rsidRPr="00FD1062" w:rsidTr="00C071E3">
        <w:tc>
          <w:tcPr>
            <w:tcW w:w="2235" w:type="dxa"/>
          </w:tcPr>
          <w:p w:rsidR="006B156E" w:rsidRPr="00F70692" w:rsidRDefault="006B156E" w:rsidP="00F70692">
            <w:pPr>
              <w:pStyle w:val="6"/>
              <w:tabs>
                <w:tab w:val="clear" w:pos="3960"/>
              </w:tabs>
              <w:spacing w:after="80"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Kompyuter</w:t>
            </w:r>
            <w:proofErr w:type="spellEnd"/>
            <w:r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F70692"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savodxonligida</w:t>
            </w:r>
            <w:proofErr w:type="spellEnd"/>
            <w:r w:rsidR="00F70692"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 xml:space="preserve"> </w:t>
            </w:r>
            <w:r w:rsidR="00F70692"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o</w:t>
            </w:r>
            <w:r w:rsidR="00F70692"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>`</w:t>
            </w:r>
            <w:proofErr w:type="spellStart"/>
            <w:r w:rsidR="00F70692"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qidim</w:t>
            </w:r>
            <w:proofErr w:type="spellEnd"/>
            <w:proofErr w:type="gramStart"/>
            <w:r w:rsid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>,</w:t>
            </w:r>
            <w:r w:rsidR="00F70692"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Web</w:t>
            </w:r>
            <w:proofErr w:type="gramEnd"/>
            <w:r w:rsidR="00F70692"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F70692"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dasturlashni</w:t>
            </w:r>
            <w:proofErr w:type="spellEnd"/>
            <w:r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o</w:t>
            </w:r>
            <w:r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>`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en-US" w:eastAsia="ru-RU"/>
              </w:rPr>
              <w:t>rganmoqdaman</w:t>
            </w:r>
            <w:proofErr w:type="spellEnd"/>
            <w:r w:rsidR="00F70692" w:rsidRPr="00F70692">
              <w:rPr>
                <w:rFonts w:ascii="Times New Roman" w:hAnsi="Times New Roman"/>
                <w:b w:val="0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416" w:type="dxa"/>
          </w:tcPr>
          <w:p w:rsidR="00FE0BEE" w:rsidRPr="00FD1062" w:rsidRDefault="00FE0BEE" w:rsidP="004E615C">
            <w:pPr>
              <w:pStyle w:val="6"/>
              <w:tabs>
                <w:tab w:val="clear" w:pos="3960"/>
                <w:tab w:val="left" w:pos="-108"/>
              </w:tabs>
              <w:spacing w:after="80" w:line="240" w:lineRule="auto"/>
              <w:rPr>
                <w:rFonts w:ascii="Times New Roman" w:hAnsi="Times New Roman"/>
                <w:b w:val="0"/>
                <w:sz w:val="24"/>
                <w:szCs w:val="24"/>
                <w:lang w:val="uz-Cyrl-UZ" w:eastAsia="ru-RU"/>
              </w:rPr>
            </w:pPr>
          </w:p>
        </w:tc>
        <w:tc>
          <w:tcPr>
            <w:tcW w:w="7824" w:type="dxa"/>
            <w:gridSpan w:val="5"/>
          </w:tcPr>
          <w:p w:rsidR="00FE0BEE" w:rsidRPr="005F035A" w:rsidRDefault="00FE0BEE" w:rsidP="00A102B9">
            <w:pPr>
              <w:pStyle w:val="6"/>
              <w:tabs>
                <w:tab w:val="clear" w:pos="3960"/>
                <w:tab w:val="left" w:pos="-108"/>
              </w:tabs>
              <w:spacing w:after="80" w:line="240" w:lineRule="auto"/>
              <w:jc w:val="left"/>
              <w:rPr>
                <w:rFonts w:ascii="Times New Roman" w:hAnsi="Times New Roman"/>
                <w:b w:val="0"/>
                <w:sz w:val="24"/>
                <w:szCs w:val="24"/>
                <w:lang w:val="uz-Cyrl-UZ" w:eastAsia="ru-RU"/>
              </w:rPr>
            </w:pPr>
          </w:p>
        </w:tc>
      </w:tr>
      <w:tr w:rsidR="0024324F" w:rsidRPr="00FD1062" w:rsidTr="00C071E3">
        <w:trPr>
          <w:trHeight w:val="712"/>
        </w:trPr>
        <w:tc>
          <w:tcPr>
            <w:tcW w:w="2235" w:type="dxa"/>
          </w:tcPr>
          <w:p w:rsidR="0024324F" w:rsidRPr="00F70692" w:rsidRDefault="0024324F" w:rsidP="003355E7">
            <w:pPr>
              <w:pStyle w:val="6"/>
              <w:tabs>
                <w:tab w:val="clear" w:pos="3960"/>
              </w:tabs>
              <w:spacing w:after="80" w:line="360" w:lineRule="auto"/>
              <w:jc w:val="both"/>
              <w:rPr>
                <w:rFonts w:ascii="Times New Roman" w:hAnsi="Times New Roman"/>
                <w:b w:val="0"/>
                <w:sz w:val="20"/>
                <w:szCs w:val="20"/>
                <w:lang w:val="ru-RU" w:eastAsia="ru-RU"/>
              </w:rPr>
            </w:pPr>
          </w:p>
        </w:tc>
        <w:tc>
          <w:tcPr>
            <w:tcW w:w="416" w:type="dxa"/>
          </w:tcPr>
          <w:p w:rsidR="0024324F" w:rsidRPr="00F70692" w:rsidRDefault="0024324F" w:rsidP="007D5BD9">
            <w:pPr>
              <w:rPr>
                <w:b/>
              </w:rPr>
            </w:pPr>
          </w:p>
        </w:tc>
        <w:tc>
          <w:tcPr>
            <w:tcW w:w="7824" w:type="dxa"/>
            <w:gridSpan w:val="5"/>
          </w:tcPr>
          <w:p w:rsidR="007D5BD9" w:rsidRPr="00F70692" w:rsidRDefault="007D5BD9" w:rsidP="007D5BD9"/>
        </w:tc>
      </w:tr>
    </w:tbl>
    <w:p w:rsidR="00B66584" w:rsidRPr="00824FD1" w:rsidRDefault="00B66584" w:rsidP="00824FD1">
      <w:pPr>
        <w:ind w:right="-165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  <w:r w:rsidRPr="00FD1062">
        <w:rPr>
          <w:rFonts w:ascii="Times New Roman" w:hAnsi="Times New Roman"/>
          <w:lang w:val="uz-Cyrl-UZ"/>
        </w:rPr>
        <w:br w:type="page"/>
      </w:r>
      <w:proofErr w:type="spellStart"/>
      <w:r w:rsidR="007709CC">
        <w:rPr>
          <w:rFonts w:ascii="Times New Roman" w:hAnsi="Times New Roman"/>
          <w:lang w:val="en-US"/>
        </w:rPr>
        <w:lastRenderedPageBreak/>
        <w:t>Muhammadjonova</w:t>
      </w:r>
      <w:proofErr w:type="spellEnd"/>
      <w:r w:rsidR="007709CC">
        <w:rPr>
          <w:rFonts w:ascii="Times New Roman" w:hAnsi="Times New Roman"/>
          <w:lang w:val="en-US"/>
        </w:rPr>
        <w:t xml:space="preserve"> </w:t>
      </w:r>
      <w:proofErr w:type="spellStart"/>
      <w:r w:rsidR="007709CC">
        <w:rPr>
          <w:rFonts w:ascii="Times New Roman" w:hAnsi="Times New Roman"/>
          <w:lang w:val="en-US"/>
        </w:rPr>
        <w:t>Ruhshonaning</w:t>
      </w:r>
      <w:proofErr w:type="spellEnd"/>
      <w:r w:rsidR="006B156E" w:rsidRPr="00F70692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4E3CA2">
        <w:rPr>
          <w:rFonts w:ascii="Times New Roman" w:hAnsi="Times New Roman"/>
          <w:b/>
          <w:noProof/>
          <w:sz w:val="26"/>
          <w:szCs w:val="26"/>
          <w:lang w:val="uz-Cyrl-UZ"/>
        </w:rPr>
        <w:t>yaqin</w:t>
      </w:r>
      <w:r w:rsidRPr="00824FD1">
        <w:rPr>
          <w:rFonts w:ascii="Times New Roman" w:hAnsi="Times New Roman"/>
          <w:b/>
          <w:noProof/>
          <w:sz w:val="26"/>
          <w:szCs w:val="26"/>
          <w:lang w:val="uz-Cyrl-UZ"/>
        </w:rPr>
        <w:t xml:space="preserve"> </w:t>
      </w:r>
      <w:r w:rsidR="004E3CA2">
        <w:rPr>
          <w:rFonts w:ascii="Times New Roman" w:hAnsi="Times New Roman"/>
          <w:b/>
          <w:noProof/>
          <w:sz w:val="26"/>
          <w:szCs w:val="26"/>
          <w:lang w:val="uz-Cyrl-UZ"/>
        </w:rPr>
        <w:t>qarindoshlari</w:t>
      </w:r>
      <w:r w:rsidRPr="00824FD1">
        <w:rPr>
          <w:rFonts w:ascii="Times New Roman" w:hAnsi="Times New Roman"/>
          <w:b/>
          <w:noProof/>
          <w:sz w:val="26"/>
          <w:szCs w:val="26"/>
          <w:lang w:val="uz-Cyrl-UZ"/>
        </w:rPr>
        <w:t xml:space="preserve"> </w:t>
      </w:r>
      <w:r w:rsidR="004E3CA2">
        <w:rPr>
          <w:rFonts w:ascii="Times New Roman" w:hAnsi="Times New Roman"/>
          <w:b/>
          <w:noProof/>
          <w:sz w:val="26"/>
          <w:szCs w:val="26"/>
          <w:lang w:val="uz-Cyrl-UZ"/>
        </w:rPr>
        <w:t>haqida</w:t>
      </w:r>
    </w:p>
    <w:p w:rsidR="00B66584" w:rsidRPr="00FD1062" w:rsidRDefault="004E3CA2" w:rsidP="00FD1062">
      <w:pPr>
        <w:jc w:val="center"/>
        <w:rPr>
          <w:rFonts w:ascii="Times New Roman" w:hAnsi="Times New Roman"/>
          <w:b/>
          <w:noProof/>
          <w:sz w:val="24"/>
          <w:lang w:val="uz-Cyrl-UZ"/>
        </w:rPr>
      </w:pPr>
      <w:r>
        <w:rPr>
          <w:rFonts w:ascii="Times New Roman" w:hAnsi="Times New Roman"/>
          <w:b/>
          <w:noProof/>
          <w:sz w:val="24"/>
          <w:lang w:val="uz-Cyrl-UZ"/>
        </w:rPr>
        <w:t>MA’LUMOT</w:t>
      </w:r>
    </w:p>
    <w:p w:rsidR="006A20BB" w:rsidRPr="00FD1062" w:rsidRDefault="006A20BB" w:rsidP="00FD1062">
      <w:pPr>
        <w:jc w:val="center"/>
        <w:rPr>
          <w:rFonts w:ascii="Times New Roman" w:hAnsi="Times New Roman"/>
          <w:sz w:val="24"/>
          <w:lang w:val="uz-Cyrl-UZ"/>
        </w:rPr>
      </w:pPr>
    </w:p>
    <w:tbl>
      <w:tblPr>
        <w:tblW w:w="110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817"/>
        <w:gridCol w:w="1574"/>
        <w:gridCol w:w="1435"/>
        <w:gridCol w:w="2064"/>
        <w:gridCol w:w="2948"/>
      </w:tblGrid>
      <w:tr w:rsidR="0070008F" w:rsidRPr="00FD1062" w:rsidTr="008061BC">
        <w:trPr>
          <w:trHeight w:val="445"/>
        </w:trPr>
        <w:tc>
          <w:tcPr>
            <w:tcW w:w="1182" w:type="dxa"/>
            <w:shd w:val="clear" w:color="auto" w:fill="auto"/>
            <w:vAlign w:val="center"/>
          </w:tcPr>
          <w:p w:rsidR="0070008F" w:rsidRPr="00FD1062" w:rsidRDefault="004E3CA2" w:rsidP="000D396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Qarindosh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-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ligi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70008F" w:rsidRPr="00FD1062" w:rsidRDefault="004E3CA2" w:rsidP="000D396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Familiyasi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ismi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br/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va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otasining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ismi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70008F" w:rsidRPr="00FD1062" w:rsidRDefault="004E3CA2" w:rsidP="000D396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Tug‘ilgan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yili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va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joyi</w:t>
            </w:r>
          </w:p>
        </w:tc>
        <w:tc>
          <w:tcPr>
            <w:tcW w:w="1435" w:type="dxa"/>
          </w:tcPr>
          <w:p w:rsidR="0070008F" w:rsidRPr="00132562" w:rsidRDefault="004E3CA2" w:rsidP="000D396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Pasport</w:t>
            </w:r>
            <w:r w:rsidR="001325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seriya</w:t>
            </w:r>
            <w:r w:rsidR="001325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va</w:t>
            </w:r>
            <w:r w:rsidR="001325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raqami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70008F" w:rsidRPr="00FD1062" w:rsidRDefault="004E3CA2" w:rsidP="000D396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Ish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joyi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va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lavozimi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70008F" w:rsidRPr="00FD1062" w:rsidRDefault="004E3CA2" w:rsidP="0070008F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Turar</w:t>
            </w:r>
            <w:r w:rsidR="0070008F" w:rsidRPr="00FD1062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joyi</w:t>
            </w:r>
          </w:p>
        </w:tc>
      </w:tr>
      <w:tr w:rsidR="0070008F" w:rsidRPr="007709CC" w:rsidTr="008061BC">
        <w:trPr>
          <w:trHeight w:val="1773"/>
        </w:trPr>
        <w:tc>
          <w:tcPr>
            <w:tcW w:w="1182" w:type="dxa"/>
            <w:shd w:val="clear" w:color="auto" w:fill="auto"/>
            <w:vAlign w:val="center"/>
          </w:tcPr>
          <w:p w:rsidR="0070008F" w:rsidRPr="00FD1062" w:rsidRDefault="004E3CA2" w:rsidP="000D396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Otasi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8061BC" w:rsidRDefault="007709CC" w:rsidP="007709CC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Abdurahmonov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Sherzod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Muhammadjon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o‘gli</w:t>
            </w:r>
            <w:proofErr w:type="spellEnd"/>
          </w:p>
          <w:p w:rsidR="00A34792" w:rsidRDefault="00A34792" w:rsidP="004E3CA2">
            <w:pPr>
              <w:jc w:val="center"/>
              <w:rPr>
                <w:rFonts w:ascii="Times New Roman" w:hAnsi="Times New Roman"/>
                <w:bCs/>
                <w:lang w:val="en-US"/>
              </w:rPr>
            </w:pPr>
          </w:p>
          <w:p w:rsidR="0070008F" w:rsidRPr="004E3CA2" w:rsidRDefault="004E3CA2" w:rsidP="004E3CA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4E3CA2" w:rsidRDefault="007709CC" w:rsidP="004A15E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</w:t>
            </w:r>
            <w:r w:rsidR="004E3CA2">
              <w:rPr>
                <w:rFonts w:ascii="Times New Roman" w:hAnsi="Times New Roman"/>
                <w:sz w:val="24"/>
                <w:szCs w:val="24"/>
                <w:lang w:val="en-US"/>
              </w:rPr>
              <w:t>yil,</w:t>
            </w:r>
          </w:p>
          <w:p w:rsidR="0070008F" w:rsidRPr="006B4D56" w:rsidRDefault="004E3CA2" w:rsidP="004A15EB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Yangiqo‘rg‘on</w:t>
            </w:r>
            <w:r w:rsidR="0070008F" w:rsidRPr="006B4D56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tu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ani</w:t>
            </w:r>
            <w:r w:rsidR="0070008F" w:rsidRPr="006B4D56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</w:tc>
        <w:tc>
          <w:tcPr>
            <w:tcW w:w="1435" w:type="dxa"/>
          </w:tcPr>
          <w:p w:rsidR="0070008F" w:rsidRPr="006B4D56" w:rsidRDefault="0070008F" w:rsidP="00CC37AC">
            <w:pPr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70008F" w:rsidRPr="006B4D56" w:rsidRDefault="007709CC" w:rsidP="00CC37AC">
            <w:pPr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Quruvchi</w:t>
            </w:r>
          </w:p>
        </w:tc>
        <w:tc>
          <w:tcPr>
            <w:tcW w:w="2948" w:type="dxa"/>
            <w:shd w:val="clear" w:color="auto" w:fill="auto"/>
            <w:vAlign w:val="center"/>
          </w:tcPr>
          <w:p w:rsidR="0070008F" w:rsidRPr="00FD1062" w:rsidRDefault="004E3CA2" w:rsidP="0070008F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Namangan</w:t>
            </w:r>
            <w:r w:rsidR="0070008F" w:rsidRPr="00FD1062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viloyati</w:t>
            </w:r>
            <w:r w:rsidR="0070008F"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Yangiqo‘rg‘on</w:t>
            </w:r>
            <w:r w:rsidR="0070008F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tu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ani</w:t>
            </w:r>
            <w:r w:rsidR="007709CC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Vodiy MFY 13 uy</w:t>
            </w:r>
          </w:p>
        </w:tc>
      </w:tr>
      <w:tr w:rsidR="0070008F" w:rsidRPr="00F70692" w:rsidTr="008061BC">
        <w:trPr>
          <w:trHeight w:val="851"/>
        </w:trPr>
        <w:tc>
          <w:tcPr>
            <w:tcW w:w="1182" w:type="dxa"/>
            <w:shd w:val="clear" w:color="auto" w:fill="auto"/>
            <w:vAlign w:val="center"/>
          </w:tcPr>
          <w:p w:rsidR="0070008F" w:rsidRPr="00FD1062" w:rsidRDefault="004E3CA2" w:rsidP="000D396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Onasi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70008F" w:rsidRPr="004E3CA2" w:rsidRDefault="007709CC" w:rsidP="007709CC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Voxisova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Umida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Abdukamol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qizi</w:t>
            </w:r>
            <w:proofErr w:type="spellEnd"/>
          </w:p>
        </w:tc>
        <w:tc>
          <w:tcPr>
            <w:tcW w:w="1574" w:type="dxa"/>
            <w:shd w:val="clear" w:color="auto" w:fill="auto"/>
            <w:vAlign w:val="center"/>
          </w:tcPr>
          <w:p w:rsidR="0070008F" w:rsidRPr="006B4D56" w:rsidRDefault="007709CC" w:rsidP="006B156E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1979</w:t>
            </w:r>
            <w:r w:rsidR="004E3CA2">
              <w:rPr>
                <w:rFonts w:ascii="Times New Roman" w:hAnsi="Times New Roman"/>
                <w:sz w:val="24"/>
                <w:szCs w:val="24"/>
                <w:lang w:val="uz-Cyrl-UZ"/>
              </w:rPr>
              <w:t>yil</w:t>
            </w:r>
            <w:r w:rsidR="0070008F" w:rsidRPr="006B4D56">
              <w:rPr>
                <w:rFonts w:ascii="Times New Roman" w:hAnsi="Times New Roman"/>
                <w:sz w:val="24"/>
                <w:szCs w:val="24"/>
                <w:lang w:val="uz-Cyrl-UZ"/>
              </w:rPr>
              <w:t>,</w:t>
            </w:r>
            <w:r w:rsidR="0070008F" w:rsidRPr="006B4D56">
              <w:rPr>
                <w:rFonts w:ascii="Times New Roman" w:hAnsi="Times New Roman"/>
                <w:sz w:val="24"/>
                <w:szCs w:val="24"/>
                <w:lang w:val="uz-Cyrl-UZ"/>
              </w:rPr>
              <w:br/>
            </w:r>
            <w:r w:rsidR="004E3CA2">
              <w:rPr>
                <w:rFonts w:ascii="Times New Roman" w:hAnsi="Times New Roman"/>
                <w:sz w:val="24"/>
                <w:szCs w:val="24"/>
                <w:lang w:val="uz-Latn-UZ"/>
              </w:rPr>
              <w:t>Yangiqo‘rg‘on</w:t>
            </w:r>
            <w:r w:rsidR="0070008F" w:rsidRPr="006B4D56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="004E3CA2">
              <w:rPr>
                <w:rFonts w:ascii="Times New Roman" w:hAnsi="Times New Roman"/>
                <w:sz w:val="24"/>
                <w:szCs w:val="24"/>
                <w:lang w:val="uz-Latn-UZ"/>
              </w:rPr>
              <w:t>tu</w:t>
            </w:r>
            <w:r w:rsidR="004E3CA2"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 w:rsidR="004E3CA2">
              <w:rPr>
                <w:rFonts w:ascii="Times New Roman" w:hAnsi="Times New Roman"/>
                <w:sz w:val="24"/>
                <w:szCs w:val="24"/>
                <w:lang w:val="uz-Latn-UZ"/>
              </w:rPr>
              <w:t>ani</w:t>
            </w:r>
            <w:r w:rsidR="0070008F" w:rsidRPr="006B4D56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</w:tc>
        <w:tc>
          <w:tcPr>
            <w:tcW w:w="1435" w:type="dxa"/>
          </w:tcPr>
          <w:p w:rsidR="0070008F" w:rsidRPr="006B4D56" w:rsidRDefault="0070008F" w:rsidP="004E3CA2">
            <w:pPr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70008F" w:rsidRPr="006B4D56" w:rsidRDefault="007709CC" w:rsidP="00CF6226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Doktor</w:t>
            </w:r>
          </w:p>
        </w:tc>
        <w:tc>
          <w:tcPr>
            <w:tcW w:w="2948" w:type="dxa"/>
            <w:shd w:val="clear" w:color="auto" w:fill="auto"/>
          </w:tcPr>
          <w:p w:rsidR="0070008F" w:rsidRPr="004A15EB" w:rsidRDefault="004E3CA2" w:rsidP="0070008F">
            <w:pPr>
              <w:jc w:val="center"/>
              <w:rPr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Namangan</w:t>
            </w:r>
            <w:r w:rsidR="0070008F" w:rsidRPr="006132F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viloyati</w:t>
            </w:r>
            <w:r w:rsidR="0070008F" w:rsidRPr="006132FD"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Yangiqo‘rg‘on</w:t>
            </w:r>
            <w:r w:rsidR="0070008F" w:rsidRPr="006132FD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tu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ani</w:t>
            </w:r>
            <w:r w:rsidR="007709CC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Vodiy MFY 13 uy</w:t>
            </w:r>
          </w:p>
        </w:tc>
      </w:tr>
    </w:tbl>
    <w:p w:rsidR="000102D2" w:rsidRDefault="000102D2" w:rsidP="00B66584">
      <w:pPr>
        <w:rPr>
          <w:rFonts w:ascii="Times New Roman" w:hAnsi="Times New Roman"/>
          <w:lang w:val="uz-Cyrl-UZ"/>
        </w:rPr>
      </w:pPr>
    </w:p>
    <w:p w:rsidR="000102D2" w:rsidRPr="000102D2" w:rsidRDefault="000102D2" w:rsidP="000102D2">
      <w:pPr>
        <w:rPr>
          <w:rFonts w:ascii="Times New Roman" w:hAnsi="Times New Roman"/>
          <w:lang w:val="uz-Cyrl-UZ"/>
        </w:rPr>
      </w:pPr>
    </w:p>
    <w:p w:rsidR="000102D2" w:rsidRPr="000102D2" w:rsidRDefault="000102D2" w:rsidP="000102D2">
      <w:pPr>
        <w:rPr>
          <w:rFonts w:ascii="Times New Roman" w:hAnsi="Times New Roman"/>
          <w:lang w:val="uz-Cyrl-UZ"/>
        </w:rPr>
      </w:pPr>
    </w:p>
    <w:p w:rsidR="000102D2" w:rsidRPr="002E04F8" w:rsidRDefault="004E3CA2" w:rsidP="000102D2">
      <w:pPr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Yashash</w:t>
      </w:r>
      <w:r w:rsidR="000102D2" w:rsidRPr="002E04F8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manzili</w:t>
      </w:r>
      <w:r w:rsidR="0032037E">
        <w:rPr>
          <w:rFonts w:ascii="Times New Roman" w:hAnsi="Times New Roman"/>
          <w:sz w:val="24"/>
          <w:szCs w:val="24"/>
          <w:lang w:val="uz-Cyrl-UZ"/>
        </w:rPr>
        <w:t>:</w:t>
      </w:r>
      <w:r w:rsidR="000102D2" w:rsidRPr="002E04F8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Namangan</w:t>
      </w:r>
      <w:r w:rsidR="002E04F8" w:rsidRPr="002E04F8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viloyati</w:t>
      </w:r>
      <w:r w:rsidR="002E04F8" w:rsidRPr="002E04F8">
        <w:rPr>
          <w:rFonts w:ascii="Times New Roman" w:hAnsi="Times New Roman"/>
          <w:sz w:val="24"/>
          <w:szCs w:val="24"/>
          <w:lang w:val="uz-Latn-UZ"/>
        </w:rPr>
        <w:t xml:space="preserve"> </w:t>
      </w:r>
      <w:r>
        <w:rPr>
          <w:rFonts w:ascii="Times New Roman" w:hAnsi="Times New Roman"/>
          <w:sz w:val="24"/>
          <w:szCs w:val="24"/>
          <w:lang w:val="uz-Latn-UZ"/>
        </w:rPr>
        <w:t>Yangiqo‘rg‘on</w:t>
      </w:r>
      <w:r w:rsidR="002E04F8" w:rsidRPr="002E04F8">
        <w:rPr>
          <w:rFonts w:ascii="Times New Roman" w:hAnsi="Times New Roman"/>
          <w:sz w:val="24"/>
          <w:szCs w:val="24"/>
          <w:lang w:val="uz-Latn-UZ"/>
        </w:rPr>
        <w:t xml:space="preserve"> </w:t>
      </w:r>
      <w:r>
        <w:rPr>
          <w:rFonts w:ascii="Times New Roman" w:hAnsi="Times New Roman"/>
          <w:sz w:val="24"/>
          <w:szCs w:val="24"/>
          <w:lang w:val="uz-Latn-UZ"/>
        </w:rPr>
        <w:t>tu</w:t>
      </w:r>
      <w:r>
        <w:rPr>
          <w:rFonts w:ascii="Times New Roman" w:hAnsi="Times New Roman"/>
          <w:sz w:val="24"/>
          <w:szCs w:val="24"/>
          <w:lang w:val="uz-Cyrl-UZ"/>
        </w:rPr>
        <w:t>m</w:t>
      </w:r>
      <w:r>
        <w:rPr>
          <w:rFonts w:ascii="Times New Roman" w:hAnsi="Times New Roman"/>
          <w:sz w:val="24"/>
          <w:szCs w:val="24"/>
          <w:lang w:val="uz-Latn-UZ"/>
        </w:rPr>
        <w:t>ani</w:t>
      </w:r>
      <w:r w:rsidR="002E04F8" w:rsidRPr="002E04F8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7709CC">
        <w:rPr>
          <w:rFonts w:ascii="Times New Roman" w:hAnsi="Times New Roman"/>
          <w:sz w:val="24"/>
          <w:szCs w:val="24"/>
          <w:lang w:val="uz-Latn-UZ"/>
        </w:rPr>
        <w:t>Vodiy MFY 13 uy</w:t>
      </w:r>
    </w:p>
    <w:p w:rsidR="000102D2" w:rsidRPr="002E04F8" w:rsidRDefault="000102D2" w:rsidP="000102D2">
      <w:pPr>
        <w:rPr>
          <w:rFonts w:ascii="Times New Roman" w:hAnsi="Times New Roman"/>
          <w:sz w:val="24"/>
          <w:szCs w:val="24"/>
          <w:lang w:val="uz-Cyrl-UZ"/>
        </w:rPr>
      </w:pPr>
    </w:p>
    <w:p w:rsidR="000102D2" w:rsidRPr="002E04F8" w:rsidRDefault="000102D2" w:rsidP="000102D2">
      <w:pPr>
        <w:rPr>
          <w:rFonts w:ascii="Times New Roman" w:hAnsi="Times New Roman"/>
          <w:sz w:val="24"/>
          <w:szCs w:val="24"/>
          <w:lang w:val="uz-Cyrl-UZ"/>
        </w:rPr>
      </w:pPr>
    </w:p>
    <w:p w:rsidR="007709CC" w:rsidRPr="007709CC" w:rsidRDefault="004E3CA2" w:rsidP="007709CC">
      <w:pPr>
        <w:tabs>
          <w:tab w:val="left" w:pos="1515"/>
        </w:tabs>
        <w:rPr>
          <w:rFonts w:ascii="Times New Roman" w:hAnsi="Times New Roman"/>
          <w:sz w:val="24"/>
          <w:szCs w:val="24"/>
          <w:lang w:val="en-US"/>
        </w:rPr>
        <w:sectPr w:rsidR="007709CC" w:rsidRPr="007709CC" w:rsidSect="00454515">
          <w:pgSz w:w="11905" w:h="16837"/>
          <w:pgMar w:top="851" w:right="567" w:bottom="567" w:left="1134" w:header="720" w:footer="720" w:gutter="0"/>
          <w:cols w:space="720"/>
          <w:noEndnote/>
        </w:sectPr>
      </w:pPr>
      <w:r>
        <w:rPr>
          <w:rFonts w:ascii="Times New Roman" w:hAnsi="Times New Roman"/>
          <w:sz w:val="24"/>
          <w:szCs w:val="24"/>
          <w:lang w:val="uz-Cyrl-UZ"/>
        </w:rPr>
        <w:t>Tel</w:t>
      </w:r>
      <w:r w:rsidR="002E04F8" w:rsidRPr="002E04F8"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="007709CC">
        <w:rPr>
          <w:rFonts w:ascii="Times New Roman" w:hAnsi="Times New Roman"/>
          <w:sz w:val="24"/>
          <w:szCs w:val="24"/>
          <w:lang w:val="en-US"/>
        </w:rPr>
        <w:t>90 751 99 88</w:t>
      </w:r>
      <w:bookmarkStart w:id="0" w:name="_GoBack"/>
      <w:bookmarkEnd w:id="0"/>
      <w:r w:rsidR="007709CC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74496A" w:rsidRPr="00FD1062" w:rsidRDefault="0074496A" w:rsidP="007A388C">
      <w:pPr>
        <w:rPr>
          <w:rFonts w:ascii="Times New Roman" w:hAnsi="Times New Roman"/>
          <w:lang w:val="uz-Cyrl-UZ"/>
        </w:rPr>
      </w:pPr>
    </w:p>
    <w:sectPr w:rsidR="0074496A" w:rsidRPr="00FD1062" w:rsidSect="003A5677">
      <w:pgSz w:w="16837" w:h="11905" w:orient="landscape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C38"/>
    <w:multiLevelType w:val="hybridMultilevel"/>
    <w:tmpl w:val="BEDA5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F9F67D4"/>
    <w:multiLevelType w:val="multilevel"/>
    <w:tmpl w:val="F9DAE4D6"/>
    <w:lvl w:ilvl="0">
      <w:start w:val="11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2">
      <w:start w:val="1950"/>
      <w:numFmt w:val="decimal"/>
      <w:lvlText w:val="%1.%2.%3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93"/>
    <w:rsid w:val="00006DCE"/>
    <w:rsid w:val="000102D2"/>
    <w:rsid w:val="00012C11"/>
    <w:rsid w:val="00044554"/>
    <w:rsid w:val="0004570F"/>
    <w:rsid w:val="0005537D"/>
    <w:rsid w:val="000620F0"/>
    <w:rsid w:val="00086BF5"/>
    <w:rsid w:val="000953CE"/>
    <w:rsid w:val="000A4044"/>
    <w:rsid w:val="000B1B9A"/>
    <w:rsid w:val="000D3967"/>
    <w:rsid w:val="000F0039"/>
    <w:rsid w:val="00105D10"/>
    <w:rsid w:val="00106EDF"/>
    <w:rsid w:val="001156CB"/>
    <w:rsid w:val="00126E6C"/>
    <w:rsid w:val="00132562"/>
    <w:rsid w:val="00132754"/>
    <w:rsid w:val="00136083"/>
    <w:rsid w:val="00137E9F"/>
    <w:rsid w:val="00152590"/>
    <w:rsid w:val="00153F2D"/>
    <w:rsid w:val="0016498B"/>
    <w:rsid w:val="00165614"/>
    <w:rsid w:val="00166100"/>
    <w:rsid w:val="0018091A"/>
    <w:rsid w:val="00183E5E"/>
    <w:rsid w:val="00185D01"/>
    <w:rsid w:val="00186DA9"/>
    <w:rsid w:val="001A6704"/>
    <w:rsid w:val="001A7877"/>
    <w:rsid w:val="001B0C67"/>
    <w:rsid w:val="001C265E"/>
    <w:rsid w:val="001C718B"/>
    <w:rsid w:val="001D3532"/>
    <w:rsid w:val="001D4D71"/>
    <w:rsid w:val="001E3067"/>
    <w:rsid w:val="001F12E8"/>
    <w:rsid w:val="00203DAE"/>
    <w:rsid w:val="00207FBB"/>
    <w:rsid w:val="002314E8"/>
    <w:rsid w:val="0024324F"/>
    <w:rsid w:val="0024778A"/>
    <w:rsid w:val="00251580"/>
    <w:rsid w:val="00264DDD"/>
    <w:rsid w:val="002A13C4"/>
    <w:rsid w:val="002A59F0"/>
    <w:rsid w:val="002B1702"/>
    <w:rsid w:val="002D23CA"/>
    <w:rsid w:val="002D3E25"/>
    <w:rsid w:val="002E04F8"/>
    <w:rsid w:val="002E2A82"/>
    <w:rsid w:val="002E7A29"/>
    <w:rsid w:val="0032037E"/>
    <w:rsid w:val="00324CAF"/>
    <w:rsid w:val="00327D89"/>
    <w:rsid w:val="003322A2"/>
    <w:rsid w:val="003355E7"/>
    <w:rsid w:val="00346161"/>
    <w:rsid w:val="003508E7"/>
    <w:rsid w:val="00361974"/>
    <w:rsid w:val="00371B90"/>
    <w:rsid w:val="00376107"/>
    <w:rsid w:val="0038708D"/>
    <w:rsid w:val="003A25B2"/>
    <w:rsid w:val="003A5677"/>
    <w:rsid w:val="003B001D"/>
    <w:rsid w:val="003C7AF8"/>
    <w:rsid w:val="003D374A"/>
    <w:rsid w:val="003E5EED"/>
    <w:rsid w:val="003F4031"/>
    <w:rsid w:val="004227B3"/>
    <w:rsid w:val="00443FE5"/>
    <w:rsid w:val="00454515"/>
    <w:rsid w:val="00454E6C"/>
    <w:rsid w:val="00463701"/>
    <w:rsid w:val="00465504"/>
    <w:rsid w:val="004730F4"/>
    <w:rsid w:val="004751ED"/>
    <w:rsid w:val="0048059D"/>
    <w:rsid w:val="0049762C"/>
    <w:rsid w:val="004A15EB"/>
    <w:rsid w:val="004A1E62"/>
    <w:rsid w:val="004A3589"/>
    <w:rsid w:val="004B5B66"/>
    <w:rsid w:val="004C0BE4"/>
    <w:rsid w:val="004C5F37"/>
    <w:rsid w:val="004D38BB"/>
    <w:rsid w:val="004E3CA2"/>
    <w:rsid w:val="004E615C"/>
    <w:rsid w:val="004F01B6"/>
    <w:rsid w:val="004F7F9E"/>
    <w:rsid w:val="00517C15"/>
    <w:rsid w:val="00521B80"/>
    <w:rsid w:val="00531DD9"/>
    <w:rsid w:val="005434E7"/>
    <w:rsid w:val="005518A0"/>
    <w:rsid w:val="00554A05"/>
    <w:rsid w:val="00555585"/>
    <w:rsid w:val="005566E0"/>
    <w:rsid w:val="00561B8C"/>
    <w:rsid w:val="00563A17"/>
    <w:rsid w:val="005A43E6"/>
    <w:rsid w:val="005A76BB"/>
    <w:rsid w:val="005B6761"/>
    <w:rsid w:val="005C40A8"/>
    <w:rsid w:val="005C4208"/>
    <w:rsid w:val="005C475B"/>
    <w:rsid w:val="005C60EF"/>
    <w:rsid w:val="005C782F"/>
    <w:rsid w:val="005D106B"/>
    <w:rsid w:val="005D5236"/>
    <w:rsid w:val="005D701A"/>
    <w:rsid w:val="005D726B"/>
    <w:rsid w:val="005E5353"/>
    <w:rsid w:val="005E647B"/>
    <w:rsid w:val="005F035A"/>
    <w:rsid w:val="00613499"/>
    <w:rsid w:val="00621C20"/>
    <w:rsid w:val="00630136"/>
    <w:rsid w:val="00643BC6"/>
    <w:rsid w:val="006465C1"/>
    <w:rsid w:val="00647661"/>
    <w:rsid w:val="006508DB"/>
    <w:rsid w:val="00676265"/>
    <w:rsid w:val="00677F55"/>
    <w:rsid w:val="00690716"/>
    <w:rsid w:val="00695B6E"/>
    <w:rsid w:val="006A20BB"/>
    <w:rsid w:val="006A4476"/>
    <w:rsid w:val="006B156E"/>
    <w:rsid w:val="006B4D56"/>
    <w:rsid w:val="006C4230"/>
    <w:rsid w:val="006E036B"/>
    <w:rsid w:val="006E16B7"/>
    <w:rsid w:val="006F2FCB"/>
    <w:rsid w:val="006F588C"/>
    <w:rsid w:val="006F7860"/>
    <w:rsid w:val="0070008F"/>
    <w:rsid w:val="00700BC0"/>
    <w:rsid w:val="00741E45"/>
    <w:rsid w:val="0074496A"/>
    <w:rsid w:val="00747BCA"/>
    <w:rsid w:val="00752382"/>
    <w:rsid w:val="007709CC"/>
    <w:rsid w:val="007711A1"/>
    <w:rsid w:val="007815F9"/>
    <w:rsid w:val="00786151"/>
    <w:rsid w:val="007A263C"/>
    <w:rsid w:val="007A388C"/>
    <w:rsid w:val="007B4DAB"/>
    <w:rsid w:val="007C3142"/>
    <w:rsid w:val="007D403D"/>
    <w:rsid w:val="007D5BD9"/>
    <w:rsid w:val="007E4274"/>
    <w:rsid w:val="007E7874"/>
    <w:rsid w:val="008061BC"/>
    <w:rsid w:val="00806B3D"/>
    <w:rsid w:val="00824FD1"/>
    <w:rsid w:val="00825E64"/>
    <w:rsid w:val="00827900"/>
    <w:rsid w:val="008424F5"/>
    <w:rsid w:val="00846D58"/>
    <w:rsid w:val="00846E83"/>
    <w:rsid w:val="00867885"/>
    <w:rsid w:val="00877E1D"/>
    <w:rsid w:val="008A2291"/>
    <w:rsid w:val="008B21EB"/>
    <w:rsid w:val="008F2864"/>
    <w:rsid w:val="0090062E"/>
    <w:rsid w:val="009144F8"/>
    <w:rsid w:val="009248CE"/>
    <w:rsid w:val="009325A7"/>
    <w:rsid w:val="00933171"/>
    <w:rsid w:val="00937E94"/>
    <w:rsid w:val="0095080C"/>
    <w:rsid w:val="00952A47"/>
    <w:rsid w:val="00964595"/>
    <w:rsid w:val="009678D7"/>
    <w:rsid w:val="00975A47"/>
    <w:rsid w:val="0098314D"/>
    <w:rsid w:val="00986465"/>
    <w:rsid w:val="009A079F"/>
    <w:rsid w:val="009A3CC2"/>
    <w:rsid w:val="009A3E93"/>
    <w:rsid w:val="009B56AF"/>
    <w:rsid w:val="009B5DC5"/>
    <w:rsid w:val="009C14EB"/>
    <w:rsid w:val="009D5DCE"/>
    <w:rsid w:val="009F7C5B"/>
    <w:rsid w:val="00A07F52"/>
    <w:rsid w:val="00A102B9"/>
    <w:rsid w:val="00A11544"/>
    <w:rsid w:val="00A13C83"/>
    <w:rsid w:val="00A17D82"/>
    <w:rsid w:val="00A34792"/>
    <w:rsid w:val="00A37264"/>
    <w:rsid w:val="00A43E69"/>
    <w:rsid w:val="00A731D9"/>
    <w:rsid w:val="00A76A04"/>
    <w:rsid w:val="00A903D1"/>
    <w:rsid w:val="00A91CBF"/>
    <w:rsid w:val="00A95D1D"/>
    <w:rsid w:val="00AA6301"/>
    <w:rsid w:val="00AA6EC4"/>
    <w:rsid w:val="00AB6654"/>
    <w:rsid w:val="00AE23EB"/>
    <w:rsid w:val="00AF0801"/>
    <w:rsid w:val="00AF7376"/>
    <w:rsid w:val="00B04BDA"/>
    <w:rsid w:val="00B26714"/>
    <w:rsid w:val="00B3104B"/>
    <w:rsid w:val="00B35786"/>
    <w:rsid w:val="00B361EF"/>
    <w:rsid w:val="00B3638F"/>
    <w:rsid w:val="00B4293E"/>
    <w:rsid w:val="00B622E0"/>
    <w:rsid w:val="00B66584"/>
    <w:rsid w:val="00B7058F"/>
    <w:rsid w:val="00B7122A"/>
    <w:rsid w:val="00B72E5E"/>
    <w:rsid w:val="00B74E3B"/>
    <w:rsid w:val="00B82A18"/>
    <w:rsid w:val="00B902AF"/>
    <w:rsid w:val="00B90FB2"/>
    <w:rsid w:val="00B920F9"/>
    <w:rsid w:val="00B93706"/>
    <w:rsid w:val="00B93F16"/>
    <w:rsid w:val="00B96C0A"/>
    <w:rsid w:val="00BA277E"/>
    <w:rsid w:val="00BA61F8"/>
    <w:rsid w:val="00BB0AB1"/>
    <w:rsid w:val="00BB2D3A"/>
    <w:rsid w:val="00BB3903"/>
    <w:rsid w:val="00BC43C9"/>
    <w:rsid w:val="00BD31F1"/>
    <w:rsid w:val="00BE5135"/>
    <w:rsid w:val="00C071E3"/>
    <w:rsid w:val="00C22838"/>
    <w:rsid w:val="00C339FE"/>
    <w:rsid w:val="00C543FA"/>
    <w:rsid w:val="00C57E14"/>
    <w:rsid w:val="00C6500E"/>
    <w:rsid w:val="00C70640"/>
    <w:rsid w:val="00C82F0D"/>
    <w:rsid w:val="00CB41C7"/>
    <w:rsid w:val="00CB4C2A"/>
    <w:rsid w:val="00CB53D7"/>
    <w:rsid w:val="00CC37AC"/>
    <w:rsid w:val="00CD54DB"/>
    <w:rsid w:val="00CF57AC"/>
    <w:rsid w:val="00CF6226"/>
    <w:rsid w:val="00D0370C"/>
    <w:rsid w:val="00D21A94"/>
    <w:rsid w:val="00D32A1C"/>
    <w:rsid w:val="00D414D1"/>
    <w:rsid w:val="00D41763"/>
    <w:rsid w:val="00D44D6C"/>
    <w:rsid w:val="00D57E0D"/>
    <w:rsid w:val="00D72D29"/>
    <w:rsid w:val="00D760C9"/>
    <w:rsid w:val="00DA507B"/>
    <w:rsid w:val="00DA755B"/>
    <w:rsid w:val="00DA7E73"/>
    <w:rsid w:val="00DB16C8"/>
    <w:rsid w:val="00DB2146"/>
    <w:rsid w:val="00DB4620"/>
    <w:rsid w:val="00DE2818"/>
    <w:rsid w:val="00DF1E8D"/>
    <w:rsid w:val="00DF249D"/>
    <w:rsid w:val="00DF52D3"/>
    <w:rsid w:val="00E07DE3"/>
    <w:rsid w:val="00E11FDC"/>
    <w:rsid w:val="00E136CA"/>
    <w:rsid w:val="00E2668A"/>
    <w:rsid w:val="00E31629"/>
    <w:rsid w:val="00E55A25"/>
    <w:rsid w:val="00E572A2"/>
    <w:rsid w:val="00E75856"/>
    <w:rsid w:val="00E76B0A"/>
    <w:rsid w:val="00E96AC1"/>
    <w:rsid w:val="00E96BB2"/>
    <w:rsid w:val="00EA1885"/>
    <w:rsid w:val="00EB396C"/>
    <w:rsid w:val="00EC04B3"/>
    <w:rsid w:val="00EC5AE1"/>
    <w:rsid w:val="00ED1805"/>
    <w:rsid w:val="00ED26C2"/>
    <w:rsid w:val="00ED429A"/>
    <w:rsid w:val="00EE2F1E"/>
    <w:rsid w:val="00F032B1"/>
    <w:rsid w:val="00F062D2"/>
    <w:rsid w:val="00F1343F"/>
    <w:rsid w:val="00F2761C"/>
    <w:rsid w:val="00F43B52"/>
    <w:rsid w:val="00F453E2"/>
    <w:rsid w:val="00F507A2"/>
    <w:rsid w:val="00F54172"/>
    <w:rsid w:val="00F54B66"/>
    <w:rsid w:val="00F6435E"/>
    <w:rsid w:val="00F70692"/>
    <w:rsid w:val="00F74D36"/>
    <w:rsid w:val="00FA7327"/>
    <w:rsid w:val="00FB11E0"/>
    <w:rsid w:val="00FD1062"/>
    <w:rsid w:val="00FE0BEE"/>
    <w:rsid w:val="00FE53EC"/>
    <w:rsid w:val="00FF05A5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234C2-771A-4915-8416-FE7F4D8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Uzb Roman" w:hAnsi="Times Uzb Roman"/>
      <w:sz w:val="28"/>
      <w:szCs w:val="28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pos="661"/>
      </w:tabs>
      <w:autoSpaceDE w:val="0"/>
      <w:autoSpaceDN w:val="0"/>
      <w:adjustRightInd w:val="0"/>
      <w:spacing w:line="239" w:lineRule="exact"/>
      <w:ind w:left="-108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line="244" w:lineRule="exact"/>
      <w:ind w:left="672"/>
      <w:outlineLvl w:val="3"/>
    </w:pPr>
    <w:rPr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b/>
      <w:bCs/>
      <w:sz w:val="36"/>
      <w:szCs w:val="36"/>
      <w:lang w:val="x-none" w:eastAsia="x-none"/>
    </w:rPr>
  </w:style>
  <w:style w:type="paragraph" w:styleId="7">
    <w:name w:val="heading 7"/>
    <w:basedOn w:val="a"/>
    <w:next w:val="a"/>
    <w:qFormat/>
    <w:pPr>
      <w:keepNext/>
      <w:widowControl w:val="0"/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b/>
      <w:bCs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0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"/>
    <w:basedOn w:val="a"/>
    <w:autoRedefine/>
    <w:rsid w:val="00EC04B3"/>
    <w:pPr>
      <w:spacing w:after="160" w:line="240" w:lineRule="exact"/>
    </w:pPr>
    <w:rPr>
      <w:rFonts w:ascii="Times New Roman" w:hAnsi="Times New Roman"/>
      <w:szCs w:val="20"/>
      <w:lang w:val="en-US" w:eastAsia="en-US"/>
    </w:rPr>
  </w:style>
  <w:style w:type="character" w:customStyle="1" w:styleId="60">
    <w:name w:val="Заголовок 6 Знак"/>
    <w:link w:val="6"/>
    <w:rsid w:val="006F588C"/>
    <w:rPr>
      <w:rFonts w:ascii="Times Uzb Roman" w:hAnsi="Times Uzb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ukharasoft\Cadry3L\Bin\Language\UZB\&#1052;&#1072;&#1098;&#1083;&#1091;&#1084;&#1086;&#1090;&#1085;&#1086;&#1084;&#1072;%20(&#1050;&#1072;&#1088;&#1080;&#1085;&#1076;&#1086;&#1096;&#1083;&#1072;&#1088;&#1080;%20&#1073;&#1080;&#1083;&#1072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 (Кариндошлари билан)</Template>
  <TotalTime>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subject/>
  <dc:creator>123</dc:creator>
  <cp:keywords/>
  <cp:lastModifiedBy>Пользователь</cp:lastModifiedBy>
  <cp:revision>2</cp:revision>
  <cp:lastPrinted>2013-09-19T10:38:00Z</cp:lastPrinted>
  <dcterms:created xsi:type="dcterms:W3CDTF">2021-09-15T09:52:00Z</dcterms:created>
  <dcterms:modified xsi:type="dcterms:W3CDTF">2021-09-15T09:52:00Z</dcterms:modified>
</cp:coreProperties>
</file>